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43C38182" w14:textId="6BF569A5" w:rsidR="005A6D66" w:rsidRPr="00814974" w:rsidRDefault="001D5602" w:rsidP="00A67B29">
            <w:pPr>
              <w:pStyle w:val="Heading2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{{ bill_from.name</w:t>
            </w:r>
            <w:proofErr w:type="gramEnd"/>
            <w:r>
              <w:rPr>
                <w:sz w:val="32"/>
                <w:szCs w:val="32"/>
              </w:rPr>
              <w:t xml:space="preserve"> }}</w:t>
            </w:r>
          </w:p>
          <w:p w14:paraId="0BB96CE5" w14:textId="77777777" w:rsidR="005A6D66" w:rsidRDefault="005A6D66" w:rsidP="001E3C2E"/>
          <w:p w14:paraId="6393477C" w14:textId="77777777" w:rsidR="0053690F" w:rsidRPr="001E3C2E" w:rsidRDefault="0053690F" w:rsidP="001E3C2E"/>
          <w:p w14:paraId="703EF677" w14:textId="2F328B09" w:rsidR="005A6D66" w:rsidRDefault="001D5602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_from.address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  <w:p w14:paraId="4FA49964" w14:textId="1CF439CA" w:rsidR="001D5602" w:rsidRPr="001D5602" w:rsidRDefault="001D5602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ABN: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_from.business_number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388" w:type="dxa"/>
          </w:tcPr>
          <w:p w14:paraId="789D75E1" w14:textId="2A613FBF" w:rsidR="005A6D66" w:rsidRPr="003F254C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</w:tc>
      </w:tr>
      <w:tr w:rsidR="005A6D66" w:rsidRPr="001E3C2E" w14:paraId="58716FA3" w14:textId="77777777">
        <w:trPr>
          <w:trHeight w:val="795"/>
          <w:jc w:val="center"/>
        </w:trPr>
        <w:tc>
          <w:tcPr>
            <w:tcW w:w="5412" w:type="dxa"/>
            <w:vMerge/>
          </w:tcPr>
          <w:p w14:paraId="26F69714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5D0E984E" w14:textId="65334E51" w:rsidR="005A6D66" w:rsidRPr="0053690F" w:rsidRDefault="005A6D66" w:rsidP="00EA5C79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 xml:space="preserve">Invoice </w:t>
            </w:r>
            <w:proofErr w:type="gramStart"/>
            <w:r w:rsidRPr="0053690F">
              <w:rPr>
                <w:b/>
                <w:sz w:val="20"/>
                <w:szCs w:val="20"/>
              </w:rPr>
              <w:t>#</w:t>
            </w:r>
            <w:r w:rsidR="001830A1">
              <w:rPr>
                <w:b/>
                <w:sz w:val="20"/>
                <w:szCs w:val="20"/>
              </w:rPr>
              <w:t>[</w:t>
            </w:r>
            <w:proofErr w:type="gramEnd"/>
            <w:r w:rsidR="001830A1">
              <w:rPr>
                <w:b/>
                <w:sz w:val="20"/>
                <w:szCs w:val="20"/>
              </w:rPr>
              <w:t>{{ identifier }}]</w:t>
            </w:r>
          </w:p>
          <w:p w14:paraId="09E056D0" w14:textId="2E1CD79F" w:rsidR="005A6D66" w:rsidRDefault="005A6D66" w:rsidP="00EA5C79">
            <w:pPr>
              <w:pStyle w:val="Labels"/>
              <w:spacing w:line="480" w:lineRule="auto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proofErr w:type="gramStart"/>
            <w:r w:rsidR="001830A1">
              <w:rPr>
                <w:sz w:val="20"/>
                <w:szCs w:val="20"/>
              </w:rPr>
              <w:t>{{ date</w:t>
            </w:r>
            <w:proofErr w:type="gramEnd"/>
            <w:r w:rsidR="001830A1">
              <w:rPr>
                <w:sz w:val="20"/>
                <w:szCs w:val="20"/>
              </w:rPr>
              <w:t>_pretty }}</w:t>
            </w:r>
          </w:p>
          <w:p w14:paraId="13F5D177" w14:textId="0D6BEEB4" w:rsidR="00D62EDB" w:rsidRPr="005A6D66" w:rsidRDefault="001E0CC2" w:rsidP="00EA5C79">
            <w:pPr>
              <w:pStyle w:val="Labels"/>
              <w:spacing w:line="480" w:lineRule="auto"/>
              <w:rPr>
                <w:b/>
                <w:bCs/>
              </w:rPr>
            </w:pPr>
            <w:r>
              <w:rPr>
                <w:sz w:val="20"/>
                <w:szCs w:val="20"/>
              </w:rPr>
              <w:t>DUE</w:t>
            </w:r>
            <w:r w:rsidR="00D62EDB" w:rsidRPr="00EA5C79">
              <w:rPr>
                <w:sz w:val="20"/>
                <w:szCs w:val="20"/>
              </w:rPr>
              <w:t xml:space="preserve">: </w:t>
            </w:r>
            <w:r w:rsidR="00B76032">
              <w:rPr>
                <w:sz w:val="20"/>
                <w:szCs w:val="20"/>
              </w:rPr>
              <w:t>{{ due_date_pretty }}</w:t>
            </w:r>
          </w:p>
        </w:tc>
      </w:tr>
    </w:tbl>
    <w:p w14:paraId="019417D9" w14:textId="67EB8F76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6B8D1594" w14:textId="50DFE043" w:rsidR="0093568C" w:rsidRPr="00EA5C79" w:rsidRDefault="001D5602" w:rsidP="001E3C2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bill_to.name</w:t>
            </w:r>
            <w:proofErr w:type="gramEnd"/>
            <w:r>
              <w:rPr>
                <w:sz w:val="20"/>
                <w:szCs w:val="20"/>
              </w:rPr>
              <w:t xml:space="preserve"> }}</w:t>
            </w:r>
          </w:p>
          <w:p w14:paraId="58B5F25A" w14:textId="77777777" w:rsidR="0093568C" w:rsidRDefault="001D5602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_to.address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  <w:p w14:paraId="49EA8398" w14:textId="7B203F0A" w:rsidR="001D5602" w:rsidRPr="00EA5C79" w:rsidRDefault="001D5602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ABN: </w:t>
            </w: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bill</w:t>
            </w:r>
            <w:proofErr w:type="gramEnd"/>
            <w:r>
              <w:rPr>
                <w:sz w:val="20"/>
                <w:szCs w:val="20"/>
              </w:rPr>
              <w:t>_to.business_number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400" w:type="dxa"/>
          </w:tcPr>
          <w:p w14:paraId="07D23F37" w14:textId="37EDE2CB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063"/>
        <w:gridCol w:w="69"/>
        <w:gridCol w:w="1410"/>
        <w:gridCol w:w="1546"/>
        <w:gridCol w:w="1712"/>
      </w:tblGrid>
      <w:tr w:rsidR="00D4146A" w:rsidRPr="001E3C2E" w14:paraId="1CF0A2E7" w14:textId="77777777" w:rsidTr="00D065A4">
        <w:trPr>
          <w:cantSplit/>
          <w:trHeight w:val="288"/>
          <w:jc w:val="center"/>
        </w:trPr>
        <w:tc>
          <w:tcPr>
            <w:tcW w:w="644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1D5602" w:rsidRPr="001E3C2E" w14:paraId="5C35D561" w14:textId="77777777" w:rsidTr="00510EC9">
        <w:trPr>
          <w:cantSplit/>
          <w:trHeight w:val="288"/>
          <w:jc w:val="center"/>
        </w:trPr>
        <w:tc>
          <w:tcPr>
            <w:tcW w:w="108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1EBC97" w14:textId="210F1FCC" w:rsidR="001D5602" w:rsidRPr="001E3C2E" w:rsidRDefault="001D5602" w:rsidP="00D115C4">
            <w:pPr>
              <w:jc w:val="right"/>
            </w:pPr>
            <w:r>
              <w:t>{%tr for line in lines %}</w:t>
            </w:r>
          </w:p>
        </w:tc>
      </w:tr>
      <w:tr w:rsidR="00D4146A" w:rsidRPr="001E3C2E" w14:paraId="6656D974" w14:textId="77777777" w:rsidTr="00D065A4">
        <w:trPr>
          <w:cantSplit/>
          <w:trHeight w:val="288"/>
          <w:jc w:val="center"/>
        </w:trPr>
        <w:tc>
          <w:tcPr>
            <w:tcW w:w="6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7D2FE" w14:textId="5323DB68" w:rsidR="00D4146A" w:rsidRPr="001E3C2E" w:rsidRDefault="00D065A4" w:rsidP="00D065A4">
            <w:pPr>
              <w:jc w:val="center"/>
            </w:pPr>
            <w:proofErr w:type="gramStart"/>
            <w:r>
              <w:t xml:space="preserve">{{  </w:t>
            </w:r>
            <w:proofErr w:type="spellStart"/>
            <w:proofErr w:type="gramEnd"/>
            <w:r>
              <w:t>line.description</w:t>
            </w:r>
            <w:proofErr w:type="spellEnd"/>
            <w:r>
              <w:t xml:space="preserve">  }}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760B34" w14:textId="73097BEB" w:rsidR="00D4146A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line</w:t>
            </w:r>
            <w:proofErr w:type="gramEnd"/>
            <w:r>
              <w:t>.quantity</w:t>
            </w:r>
            <w:proofErr w:type="spellEnd"/>
            <w:r>
              <w:t xml:space="preserve"> }}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9894D2" w14:textId="42657700" w:rsidR="00D4146A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line</w:t>
            </w:r>
            <w:proofErr w:type="gramEnd"/>
            <w:r>
              <w:t>.unit_price</w:t>
            </w:r>
            <w:proofErr w:type="spellEnd"/>
            <w:r>
              <w:t xml:space="preserve"> }}</w:t>
            </w:r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920856" w14:textId="4DC6B94A" w:rsidR="00D4146A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 w:rsidR="001A6881">
              <w:t>line</w:t>
            </w:r>
            <w:proofErr w:type="gramEnd"/>
            <w:r w:rsidR="001A6881">
              <w:t>.price</w:t>
            </w:r>
            <w:r>
              <w:t>_pretty</w:t>
            </w:r>
            <w:proofErr w:type="spellEnd"/>
            <w:r>
              <w:t xml:space="preserve"> }}</w:t>
            </w:r>
          </w:p>
        </w:tc>
      </w:tr>
      <w:tr w:rsidR="001D5602" w:rsidRPr="001E3C2E" w14:paraId="028E93CA" w14:textId="77777777" w:rsidTr="00D065A4">
        <w:trPr>
          <w:cantSplit/>
          <w:trHeight w:val="288"/>
          <w:jc w:val="center"/>
        </w:trPr>
        <w:tc>
          <w:tcPr>
            <w:tcW w:w="108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372D" w14:textId="7CCA9814" w:rsidR="001D5602" w:rsidRPr="001E3C2E" w:rsidRDefault="001D5602" w:rsidP="005D4393">
            <w:r>
              <w:t>{%</w:t>
            </w:r>
            <w:r w:rsidR="005D4393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3568C" w:rsidRPr="001E3C2E" w14:paraId="6985A371" w14:textId="77777777" w:rsidTr="00D065A4">
        <w:trPr>
          <w:cantSplit/>
          <w:trHeight w:val="288"/>
          <w:jc w:val="center"/>
        </w:trPr>
        <w:tc>
          <w:tcPr>
            <w:tcW w:w="63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302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77777777" w:rsidR="0093568C" w:rsidRPr="00EA5C79" w:rsidRDefault="0093568C" w:rsidP="0021009B">
            <w:pPr>
              <w:pStyle w:val="Labels"/>
              <w:rPr>
                <w:b/>
              </w:rPr>
            </w:pPr>
            <w:r w:rsidRPr="00EA5C79">
              <w:rPr>
                <w:b/>
              </w:rPr>
              <w:t>TOTAL</w:t>
            </w:r>
            <w:r w:rsidR="00D4146A" w:rsidRPr="00EA5C79">
              <w:rPr>
                <w:b/>
              </w:rPr>
              <w:t xml:space="preserve"> due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343EDBCC" w:rsidR="0093568C" w:rsidRPr="001E3C2E" w:rsidRDefault="00D065A4" w:rsidP="00D065A4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</w:t>
            </w:r>
            <w:proofErr w:type="gramEnd"/>
            <w:r w:rsidR="001A6881">
              <w:t>_pretty</w:t>
            </w:r>
            <w:proofErr w:type="spellEnd"/>
            <w:r>
              <w:t xml:space="preserve"> }}</w:t>
            </w:r>
          </w:p>
        </w:tc>
      </w:tr>
    </w:tbl>
    <w:p w14:paraId="46DC250E" w14:textId="77777777" w:rsidR="00EA5C79" w:rsidRDefault="00EA5C79" w:rsidP="001E3C2E">
      <w:pPr>
        <w:rPr>
          <w:b/>
        </w:rPr>
      </w:pPr>
    </w:p>
    <w:p w14:paraId="06865F5C" w14:textId="77777777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7777777" w:rsidR="00EA5C79" w:rsidRPr="003F254C" w:rsidRDefault="00EA5C79" w:rsidP="0053690F">
            <w:pPr>
              <w:rPr>
                <w:b/>
              </w:rPr>
            </w:pPr>
          </w:p>
        </w:tc>
      </w:tr>
    </w:tbl>
    <w:p w14:paraId="24063ADD" w14:textId="18BAA5A1" w:rsidR="00EA5C79" w:rsidRDefault="00EA5C79" w:rsidP="00301D7B">
      <w:pPr>
        <w:rPr>
          <w:b/>
        </w:rPr>
      </w:pPr>
    </w:p>
    <w:p w14:paraId="4B70D36D" w14:textId="426BD071" w:rsidR="00661263" w:rsidRPr="00661263" w:rsidRDefault="00661263" w:rsidP="00661263"/>
    <w:p w14:paraId="3D2862B5" w14:textId="67546D73" w:rsidR="00661263" w:rsidRDefault="00661263" w:rsidP="00661263">
      <w:pPr>
        <w:rPr>
          <w:b/>
        </w:rPr>
      </w:pPr>
    </w:p>
    <w:sectPr w:rsidR="00661263" w:rsidSect="00064C76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9F19" w14:textId="77777777" w:rsidR="00064C76" w:rsidRDefault="00064C76" w:rsidP="00F3463D">
      <w:pPr>
        <w:spacing w:line="240" w:lineRule="auto"/>
      </w:pPr>
      <w:r>
        <w:separator/>
      </w:r>
    </w:p>
  </w:endnote>
  <w:endnote w:type="continuationSeparator" w:id="0">
    <w:p w14:paraId="42F09167" w14:textId="77777777" w:rsidR="00064C76" w:rsidRDefault="00064C76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C18D" w14:textId="2EEDF6C2" w:rsidR="00A2402F" w:rsidRDefault="00A2402F" w:rsidP="00A2402F">
    <w:pPr>
      <w:pStyle w:val="Normal1"/>
      <w:jc w:val="right"/>
      <w:rPr>
        <w:rFonts w:ascii="Arial Narrow" w:eastAsia="Roboto Condensed" w:hAnsi="Arial Narrow" w:cs="Roboto Condensed"/>
        <w:color w:val="999999"/>
        <w:sz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95C00F6" wp14:editId="65B013A1">
          <wp:simplePos x="0" y="0"/>
          <wp:positionH relativeFrom="column">
            <wp:posOffset>51435</wp:posOffset>
          </wp:positionH>
          <wp:positionV relativeFrom="paragraph">
            <wp:posOffset>46355</wp:posOffset>
          </wp:positionV>
          <wp:extent cx="1047750" cy="277495"/>
          <wp:effectExtent l="0" t="0" r="0" b="8255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277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4244CA66" w14:textId="17E22734" w:rsidR="00F3463D" w:rsidRPr="00A2402F" w:rsidRDefault="00A2402F" w:rsidP="00A2402F">
    <w:pPr>
      <w:pStyle w:val="Normal1"/>
      <w:jc w:val="right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Check out more </w:t>
    </w:r>
    <w:hyperlink r:id="rId3" w:history="1">
      <w:r>
        <w:rPr>
          <w:rStyle w:val="Hyperlink"/>
          <w:rFonts w:ascii="Arial Narrow" w:eastAsia="Roboto Condensed" w:hAnsi="Arial Narrow" w:cs="Roboto Condensed"/>
          <w:sz w:val="24"/>
        </w:rPr>
        <w:t>online invoicing</w:t>
      </w:r>
      <w:r w:rsidR="0018212F">
        <w:rPr>
          <w:rStyle w:val="Hyperlink"/>
          <w:rFonts w:ascii="Arial Narrow" w:eastAsia="Roboto Condensed" w:hAnsi="Arial Narrow" w:cs="Roboto Condensed"/>
          <w:sz w:val="24"/>
        </w:rPr>
        <w:t xml:space="preserve"> templates</w:t>
      </w:r>
    </w:hyperlink>
    <w:r>
      <w:rPr>
        <w:rFonts w:ascii="Arial Narrow" w:eastAsia="Roboto Condensed" w:hAnsi="Arial Narrow" w:cs="Roboto Condensed"/>
        <w:color w:val="1155CC"/>
        <w:sz w:val="24"/>
        <w:u w:val="single"/>
      </w:rPr>
      <w:t xml:space="preserve"> </w:t>
    </w:r>
    <w:r>
      <w:rPr>
        <w:rFonts w:ascii="Arial Narrow" w:eastAsia="Roboto Condensed" w:hAnsi="Arial Narrow" w:cs="Roboto Condensed"/>
        <w:color w:val="A6A6A6"/>
        <w:sz w:val="24"/>
      </w:rPr>
      <w:t>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9D8C" w14:textId="77777777" w:rsidR="00064C76" w:rsidRDefault="00064C76" w:rsidP="00F3463D">
      <w:pPr>
        <w:spacing w:line="240" w:lineRule="auto"/>
      </w:pPr>
      <w:r>
        <w:separator/>
      </w:r>
    </w:p>
  </w:footnote>
  <w:footnote w:type="continuationSeparator" w:id="0">
    <w:p w14:paraId="58971C41" w14:textId="77777777" w:rsidR="00064C76" w:rsidRDefault="00064C76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8334188">
    <w:abstractNumId w:val="0"/>
  </w:num>
  <w:num w:numId="2" w16cid:durableId="479268872">
    <w:abstractNumId w:val="2"/>
  </w:num>
  <w:num w:numId="3" w16cid:durableId="150346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64C76"/>
    <w:rsid w:val="00075D0D"/>
    <w:rsid w:val="000F7844"/>
    <w:rsid w:val="00101FBF"/>
    <w:rsid w:val="00123A5C"/>
    <w:rsid w:val="0018212F"/>
    <w:rsid w:val="001830A1"/>
    <w:rsid w:val="00197968"/>
    <w:rsid w:val="001A6881"/>
    <w:rsid w:val="001D5602"/>
    <w:rsid w:val="001E0CC2"/>
    <w:rsid w:val="001E3C2E"/>
    <w:rsid w:val="0021009B"/>
    <w:rsid w:val="002C5FCE"/>
    <w:rsid w:val="00301D7B"/>
    <w:rsid w:val="00341D54"/>
    <w:rsid w:val="00347542"/>
    <w:rsid w:val="003F03CA"/>
    <w:rsid w:val="003F254C"/>
    <w:rsid w:val="00443DBC"/>
    <w:rsid w:val="004678AC"/>
    <w:rsid w:val="00473FA7"/>
    <w:rsid w:val="004A5D08"/>
    <w:rsid w:val="0053690F"/>
    <w:rsid w:val="005A6D66"/>
    <w:rsid w:val="005D4393"/>
    <w:rsid w:val="00661263"/>
    <w:rsid w:val="00695D04"/>
    <w:rsid w:val="00701E3D"/>
    <w:rsid w:val="0073730C"/>
    <w:rsid w:val="0076749D"/>
    <w:rsid w:val="0078002C"/>
    <w:rsid w:val="00790A09"/>
    <w:rsid w:val="007F3D8D"/>
    <w:rsid w:val="00814974"/>
    <w:rsid w:val="008727B1"/>
    <w:rsid w:val="008C1DFD"/>
    <w:rsid w:val="00922B64"/>
    <w:rsid w:val="0093568C"/>
    <w:rsid w:val="00977F4D"/>
    <w:rsid w:val="009D67BF"/>
    <w:rsid w:val="00A2402F"/>
    <w:rsid w:val="00A67B29"/>
    <w:rsid w:val="00AB03C9"/>
    <w:rsid w:val="00B1212B"/>
    <w:rsid w:val="00B76032"/>
    <w:rsid w:val="00B764B8"/>
    <w:rsid w:val="00B90F3B"/>
    <w:rsid w:val="00BB6988"/>
    <w:rsid w:val="00BD0E11"/>
    <w:rsid w:val="00BD7A44"/>
    <w:rsid w:val="00BE458A"/>
    <w:rsid w:val="00C0343B"/>
    <w:rsid w:val="00C60CDF"/>
    <w:rsid w:val="00CF44E6"/>
    <w:rsid w:val="00D065A4"/>
    <w:rsid w:val="00D115C4"/>
    <w:rsid w:val="00D4146A"/>
    <w:rsid w:val="00D45E69"/>
    <w:rsid w:val="00D62EDB"/>
    <w:rsid w:val="00D76A11"/>
    <w:rsid w:val="00E12E91"/>
    <w:rsid w:val="00E6107D"/>
    <w:rsid w:val="00EA5C79"/>
    <w:rsid w:val="00EC70FA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etinvoice.co/free-invoice-templates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getinvoice.co/free-invoice-templa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Settings\Daniel Buetler\Desktop\done\Simple free invoice.dot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Jordan Zdimirovic</cp:lastModifiedBy>
  <cp:revision>9</cp:revision>
  <cp:lastPrinted>2007-04-30T15:10:00Z</cp:lastPrinted>
  <dcterms:created xsi:type="dcterms:W3CDTF">2024-01-19T06:34:00Z</dcterms:created>
  <dcterms:modified xsi:type="dcterms:W3CDTF">2024-01-19T07:12:00Z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